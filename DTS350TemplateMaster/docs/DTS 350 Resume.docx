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1A2" w:rsidRDefault="00D83E03">
      <w:pPr>
        <w:pStyle w:val="Name"/>
      </w:pPr>
      <w:r>
        <w:t>Chase Elias</w:t>
      </w:r>
    </w:p>
    <w:p w:rsidR="007A61A2" w:rsidRDefault="00D83E03">
      <w:pPr>
        <w:pStyle w:val="ContactInfo"/>
      </w:pPr>
      <w:r>
        <w:t>Eliasc.18@william.jewell.edu</w:t>
      </w:r>
    </w:p>
    <w:sdt>
      <w:sdtPr>
        <w:id w:val="-1179423465"/>
        <w:placeholder>
          <w:docPart w:val="ACC22C0AFE011A47ACB669D576B0FF90"/>
        </w:placeholder>
        <w:temporary/>
        <w:showingPlcHdr/>
        <w15:appearance w15:val="hidden"/>
      </w:sdtPr>
      <w:sdtEndPr/>
      <w:sdtContent>
        <w:p w:rsidR="007A61A2" w:rsidRDefault="003A59BA">
          <w:pPr>
            <w:pStyle w:val="Heading1"/>
          </w:pPr>
          <w:r>
            <w:t>Objective</w:t>
          </w:r>
        </w:p>
      </w:sdtContent>
    </w:sdt>
    <w:p w:rsidR="00D83E03" w:rsidRPr="00D83E03" w:rsidRDefault="00D83E03" w:rsidP="00D83E03">
      <w:pPr>
        <w:pStyle w:val="NormalWeb"/>
        <w:ind w:left="1" w:firstLine="1"/>
        <w:rPr>
          <w:rFonts w:asciiTheme="minorHAnsi" w:hAnsiTheme="minorHAnsi" w:cstheme="minorHAnsi"/>
          <w:color w:val="7F7F7F" w:themeColor="text1" w:themeTint="80"/>
          <w:sz w:val="20"/>
          <w:szCs w:val="20"/>
        </w:rPr>
      </w:pPr>
      <w:r w:rsidRPr="00D83E03">
        <w:rPr>
          <w:rFonts w:asciiTheme="minorHAnsi" w:hAnsiTheme="minorHAnsi" w:cstheme="minorHAnsi"/>
          <w:color w:val="7F7F7F" w:themeColor="text1" w:themeTint="80"/>
          <w:sz w:val="20"/>
          <w:szCs w:val="20"/>
        </w:rPr>
        <w:t xml:space="preserve">Dedicated student athlete at William Jewell College that is aspiring to pursue opportunities or internships specifically for data science/analytics/sales/business strategy that will grant experience in the field of business intelligence </w:t>
      </w:r>
    </w:p>
    <w:p w:rsidR="007A61A2" w:rsidRDefault="00D83E03" w:rsidP="00D83E03">
      <w:pPr>
        <w:pStyle w:val="Heading1"/>
      </w:pPr>
      <w:r>
        <w:t>Skills</w:t>
      </w:r>
    </w:p>
    <w:p w:rsidR="00D83E03" w:rsidRPr="00D83E03" w:rsidRDefault="00D83E03" w:rsidP="00D83E03">
      <w:r>
        <w:t>Proficient in R</w:t>
      </w:r>
    </w:p>
    <w:p w:rsidR="007A61A2" w:rsidRDefault="00D83E03" w:rsidP="00D83E03">
      <w:pPr>
        <w:pStyle w:val="ListBullet"/>
      </w:pPr>
      <w:r>
        <w:t xml:space="preserve">Experienced in the following packages: </w:t>
      </w:r>
      <w:proofErr w:type="spellStart"/>
      <w:r>
        <w:t>tidyverse</w:t>
      </w:r>
      <w:proofErr w:type="spellEnd"/>
      <w:r>
        <w:t xml:space="preserve">, R, </w:t>
      </w:r>
      <w:proofErr w:type="spellStart"/>
      <w:r>
        <w:t>dplyr</w:t>
      </w:r>
      <w:proofErr w:type="spellEnd"/>
      <w:r>
        <w:t>, and many others</w:t>
      </w:r>
    </w:p>
    <w:p w:rsidR="00D83E03" w:rsidRDefault="00D83E03" w:rsidP="00D83E03">
      <w:pPr>
        <w:pStyle w:val="ListBullet"/>
      </w:pPr>
      <w:r>
        <w:t>Worked with fellow students on a multitude of projects</w:t>
      </w:r>
    </w:p>
    <w:p w:rsidR="00D83E03" w:rsidRDefault="00D83E03" w:rsidP="00D83E03">
      <w:pPr>
        <w:pStyle w:val="ListBullet"/>
      </w:pPr>
      <w:r>
        <w:t>Experienced in researching for data and developing a plan of analysis</w:t>
      </w:r>
    </w:p>
    <w:p w:rsidR="00D83E03" w:rsidRDefault="00D83E03" w:rsidP="00D83E03">
      <w:pPr>
        <w:pStyle w:val="ListBullet"/>
      </w:pPr>
      <w:r>
        <w:t>Presented project and reports in a group setting</w:t>
      </w:r>
    </w:p>
    <w:p w:rsidR="00D83E03" w:rsidRDefault="00D83E03" w:rsidP="00D83E03">
      <w:pPr>
        <w:pStyle w:val="ListBullet"/>
      </w:pPr>
      <w:r>
        <w:t>Familiar with querying problems within R in order to fix them</w:t>
      </w:r>
    </w:p>
    <w:p w:rsidR="00D83E03" w:rsidRDefault="00D83E03" w:rsidP="00D83E03">
      <w:pPr>
        <w:pStyle w:val="ListBullet"/>
      </w:pPr>
      <w:r>
        <w:t>Capable of being flexible and working around any errors while encountered during programming</w:t>
      </w:r>
    </w:p>
    <w:p w:rsidR="00D83E03" w:rsidRDefault="00D83E03" w:rsidP="00D83E03">
      <w:pPr>
        <w:pStyle w:val="ListBullet"/>
      </w:pPr>
      <w:r>
        <w:t>Know how to manipulate data within R in order to create the best visualization possible</w:t>
      </w:r>
      <w:bookmarkStart w:id="0" w:name="_GoBack"/>
      <w:bookmarkEnd w:id="0"/>
    </w:p>
    <w:p w:rsidR="007A61A2" w:rsidRDefault="007A61A2" w:rsidP="00D83E03">
      <w:pPr>
        <w:pStyle w:val="ListBullet"/>
        <w:numPr>
          <w:ilvl w:val="0"/>
          <w:numId w:val="0"/>
        </w:numPr>
        <w:ind w:left="216"/>
      </w:pPr>
    </w:p>
    <w:sectPr w:rsidR="007A61A2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9BA" w:rsidRDefault="003A59BA">
      <w:r>
        <w:separator/>
      </w:r>
    </w:p>
  </w:endnote>
  <w:endnote w:type="continuationSeparator" w:id="0">
    <w:p w:rsidR="003A59BA" w:rsidRDefault="003A5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1A2" w:rsidRDefault="003A59BA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9BA" w:rsidRDefault="003A59BA">
      <w:r>
        <w:separator/>
      </w:r>
    </w:p>
  </w:footnote>
  <w:footnote w:type="continuationSeparator" w:id="0">
    <w:p w:rsidR="003A59BA" w:rsidRDefault="003A5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1A2" w:rsidRDefault="003A59B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CB5076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1A2" w:rsidRDefault="003A59BA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1A2" w:rsidRDefault="007A61A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A61A2" w:rsidRDefault="007A61A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03"/>
    <w:rsid w:val="003A59BA"/>
    <w:rsid w:val="007A61A2"/>
    <w:rsid w:val="00D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B8BC"/>
  <w15:chartTrackingRefBased/>
  <w15:docId w15:val="{F81B127F-5686-5447-A469-6C7D3B06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rmalWeb">
    <w:name w:val="Normal (Web)"/>
    <w:basedOn w:val="Normal"/>
    <w:uiPriority w:val="99"/>
    <w:semiHidden/>
    <w:unhideWhenUsed/>
    <w:rsid w:val="00D8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seelias/Library/Containers/com.microsoft.Word/Data/Library/Application%20Support/Microsoft/Office/16.0/DTS/Search/%7bBF11F4CC-F334-4C47-9C80-74C3B8FDD849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C22C0AFE011A47ACB669D576B0F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8F05A-2C45-5347-95A0-B6A5D82ED732}"/>
      </w:docPartPr>
      <w:docPartBody>
        <w:p w:rsidR="00000000" w:rsidRDefault="00940DAA">
          <w:pPr>
            <w:pStyle w:val="ACC22C0AFE011A47ACB669D576B0FF90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AA"/>
    <w:rsid w:val="0094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F14E284062440A77B0B4C59FED8BC">
    <w:name w:val="579F14E284062440A77B0B4C59FED8BC"/>
  </w:style>
  <w:style w:type="paragraph" w:customStyle="1" w:styleId="0BA73853DC4EA542B77DCD2539945D95">
    <w:name w:val="0BA73853DC4EA542B77DCD2539945D95"/>
  </w:style>
  <w:style w:type="paragraph" w:customStyle="1" w:styleId="ACC22C0AFE011A47ACB669D576B0FF90">
    <w:name w:val="ACC22C0AFE011A47ACB669D576B0FF90"/>
  </w:style>
  <w:style w:type="paragraph" w:customStyle="1" w:styleId="A65D153A5B7BEA4AA2D28168507BF2AE">
    <w:name w:val="A65D153A5B7BEA4AA2D28168507BF2AE"/>
  </w:style>
  <w:style w:type="paragraph" w:customStyle="1" w:styleId="FDA65EC856747A4380D24C9368628838">
    <w:name w:val="FDA65EC856747A4380D24C9368628838"/>
  </w:style>
  <w:style w:type="paragraph" w:customStyle="1" w:styleId="C9D9C61646425849B5C686422BD4E8EC">
    <w:name w:val="C9D9C61646425849B5C686422BD4E8EC"/>
  </w:style>
  <w:style w:type="paragraph" w:customStyle="1" w:styleId="7E9DA07F9F84FF4687E4FB64B03F5746">
    <w:name w:val="7E9DA07F9F84FF4687E4FB64B03F574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CC48D0DF04DA94295C6239D7416F612">
    <w:name w:val="8CC48D0DF04DA94295C6239D7416F612"/>
  </w:style>
  <w:style w:type="paragraph" w:customStyle="1" w:styleId="AAD0E4183AD0A14E9639B2711316C775">
    <w:name w:val="AAD0E4183AD0A14E9639B2711316C775"/>
  </w:style>
  <w:style w:type="paragraph" w:customStyle="1" w:styleId="647764E1F034E24A89FA4D22DAA56BCE">
    <w:name w:val="647764E1F034E24A89FA4D22DAA56BCE"/>
  </w:style>
  <w:style w:type="paragraph" w:customStyle="1" w:styleId="43A5AF7E3AAA0B42806014178CE23F0D">
    <w:name w:val="43A5AF7E3AAA0B42806014178CE23F0D"/>
  </w:style>
  <w:style w:type="paragraph" w:customStyle="1" w:styleId="583AD19BF9EC7B4184F98FA1115CFD65">
    <w:name w:val="583AD19BF9EC7B4184F98FA1115CF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8F4C1-EC1D-BA4B-AD58-E7F0309A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Elias</dc:creator>
  <cp:keywords/>
  <dc:description/>
  <cp:lastModifiedBy>Chase Elias</cp:lastModifiedBy>
  <cp:revision>1</cp:revision>
  <dcterms:created xsi:type="dcterms:W3CDTF">2020-12-17T16:34:00Z</dcterms:created>
  <dcterms:modified xsi:type="dcterms:W3CDTF">2020-12-17T16:41:00Z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